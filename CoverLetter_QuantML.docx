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36"/>
          <w:szCs w:val="36"/>
        </w:rPr>
        <w:alias w:val="Name"/>
        <w:tag w:val="Name"/>
        <w:id w:val="847757"/>
        <w:placeholder>
          <w:docPart w:val="92A86F0D61CBA4468EF3676990C8181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085D925D" w14:textId="77777777" w:rsidR="0073077C" w:rsidRPr="003819AF" w:rsidRDefault="003819AF" w:rsidP="0073077C">
          <w:pPr>
            <w:pStyle w:val="Address"/>
            <w:rPr>
              <w:b/>
              <w:bCs/>
              <w:sz w:val="36"/>
              <w:szCs w:val="36"/>
            </w:rPr>
          </w:pPr>
          <w:r w:rsidRPr="003819AF">
            <w:rPr>
              <w:b/>
              <w:bCs/>
              <w:sz w:val="36"/>
              <w:szCs w:val="36"/>
            </w:rPr>
            <w:t>Eric Zeng</w:t>
          </w:r>
        </w:p>
      </w:sdtContent>
    </w:sdt>
    <w:p w14:paraId="08C4C0AC" w14:textId="77777777" w:rsidR="00FA40A5" w:rsidRDefault="00FA40A5">
      <w:pPr>
        <w:pStyle w:val="Address"/>
        <w:rPr>
          <w:b/>
          <w:bCs/>
        </w:rPr>
      </w:pPr>
    </w:p>
    <w:p w14:paraId="7F203383" w14:textId="77777777" w:rsidR="003819AF" w:rsidRPr="0098495D" w:rsidRDefault="003819AF" w:rsidP="0098495D">
      <w:pPr>
        <w:pStyle w:val="Address"/>
      </w:pPr>
      <w:r w:rsidRPr="0098495D">
        <w:t>Address: 40 Memorial Hwy. Apt 05R | New Rochelle, 10801</w:t>
      </w:r>
    </w:p>
    <w:p w14:paraId="11652F2A" w14:textId="77777777" w:rsidR="003819AF" w:rsidRDefault="003819AF">
      <w:pPr>
        <w:pStyle w:val="Address"/>
      </w:pPr>
      <w:r w:rsidRPr="003819AF">
        <w:rPr>
          <w:b/>
          <w:bCs/>
        </w:rPr>
        <w:t>Phone:</w:t>
      </w:r>
      <w:r>
        <w:t xml:space="preserve"> +1 (929) 208-7103</w:t>
      </w:r>
    </w:p>
    <w:p w14:paraId="71CF1A6C" w14:textId="79F3C3E9" w:rsidR="0073077C" w:rsidRPr="008237C2" w:rsidRDefault="003819AF" w:rsidP="003819AF">
      <w:pPr>
        <w:pStyle w:val="Address"/>
      </w:pPr>
      <w:r w:rsidRPr="003819AF">
        <w:rPr>
          <w:b/>
          <w:bCs/>
        </w:rPr>
        <w:t>Email:</w:t>
      </w:r>
      <w:r w:rsidR="00D263AF">
        <w:t xml:space="preserve"> </w:t>
      </w:r>
      <w:hyperlink r:id="rId10" w:history="1">
        <w:r w:rsidR="00D263AF" w:rsidRPr="0045499E">
          <w:rPr>
            <w:rStyle w:val="Hyperlink"/>
          </w:rPr>
          <w:t>ericzengsearchll@gmail.com</w:t>
        </w:r>
      </w:hyperlink>
      <w:r w:rsidR="00D263AF">
        <w:t xml:space="preserve">, </w:t>
      </w:r>
      <w:hyperlink r:id="rId11" w:history="1">
        <w:r w:rsidR="00D263AF" w:rsidRPr="002E6695">
          <w:rPr>
            <w:rStyle w:val="Hyperlink"/>
          </w:rPr>
          <w:t>bz866@nyu.edu</w:t>
        </w:r>
      </w:hyperlink>
    </w:p>
    <w:sdt>
      <w:sdtPr>
        <w:alias w:val="Date"/>
        <w:tag w:val="Date"/>
        <w:id w:val="847878"/>
        <w:placeholder>
          <w:docPart w:val="285EBD317DE2474397E47F7388A4358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p w14:paraId="31359BF8" w14:textId="05C02875" w:rsidR="0073077C" w:rsidRPr="0098495D" w:rsidRDefault="00D263AF" w:rsidP="0098495D">
          <w:pPr>
            <w:pStyle w:val="Date"/>
          </w:pPr>
          <w:r>
            <w:t>01</w:t>
          </w:r>
          <w:r w:rsidR="003819AF" w:rsidRPr="0098495D">
            <w:t>/</w:t>
          </w:r>
          <w:r>
            <w:t>1</w:t>
          </w:r>
          <w:r w:rsidR="00194178">
            <w:t>8</w:t>
          </w:r>
          <w:r w:rsidR="003819AF" w:rsidRPr="0098495D">
            <w:t>/</w:t>
          </w:r>
          <w:r>
            <w:t>2020</w:t>
          </w:r>
        </w:p>
      </w:sdtContent>
    </w:sdt>
    <w:p w14:paraId="70AD40F3" w14:textId="43F10D7E" w:rsidR="00556ED3" w:rsidRPr="006506D6" w:rsidRDefault="002126CC" w:rsidP="00074969">
      <w:pPr>
        <w:pStyle w:val="Date"/>
        <w:rPr>
          <w:b/>
          <w:bCs/>
        </w:rPr>
      </w:pPr>
      <w:r>
        <w:rPr>
          <w:b/>
          <w:bCs/>
        </w:rPr>
        <w:t>Quantitative</w:t>
      </w:r>
      <w:r w:rsidR="00EB213E">
        <w:rPr>
          <w:b/>
          <w:bCs/>
        </w:rPr>
        <w:t xml:space="preserve"> </w:t>
      </w:r>
      <w:r>
        <w:rPr>
          <w:b/>
          <w:bCs/>
        </w:rPr>
        <w:t>Research Analyst</w:t>
      </w:r>
      <w:r w:rsidR="0098495D" w:rsidRPr="006506D6">
        <w:rPr>
          <w:b/>
          <w:bCs/>
        </w:rPr>
        <w:fldChar w:fldCharType="begin"/>
      </w:r>
      <w:r w:rsidR="0098495D" w:rsidRPr="006506D6">
        <w:rPr>
          <w:b/>
          <w:bCs/>
        </w:rPr>
        <w:instrText xml:space="preserve"> TITLE  \* MERGEFORMAT </w:instrText>
      </w:r>
      <w:r w:rsidR="0098495D" w:rsidRPr="006506D6">
        <w:rPr>
          <w:b/>
          <w:bCs/>
        </w:rPr>
        <w:fldChar w:fldCharType="end"/>
      </w:r>
      <w:r w:rsidR="003819AF" w:rsidRPr="006506D6">
        <w:rPr>
          <w:b/>
          <w:bCs/>
        </w:rPr>
        <w:t xml:space="preserve">- </w:t>
      </w:r>
      <w:sdt>
        <w:sdtPr>
          <w:rPr>
            <w:b/>
            <w:bCs/>
          </w:rPr>
          <w:alias w:val="Company"/>
          <w:tag w:val="Company"/>
          <w:id w:val="-966741926"/>
          <w:placeholder>
            <w:docPart w:val="724B8D9986CAFB46AD959F82E89162D1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A805A4">
            <w:rPr>
              <w:b/>
              <w:bCs/>
            </w:rPr>
            <w:t>Point 72</w:t>
          </w:r>
        </w:sdtContent>
      </w:sdt>
    </w:p>
    <w:p w14:paraId="053AB220" w14:textId="779B8C5D" w:rsidR="008C5737" w:rsidRDefault="007B72C1" w:rsidP="00085F50">
      <w:pPr>
        <w:pStyle w:val="Signature"/>
      </w:pPr>
      <w:r w:rsidRPr="007B72C1">
        <w:t>Dear recruiting manager,</w:t>
      </w:r>
      <w:r w:rsidRPr="007B72C1">
        <w:br/>
      </w:r>
      <w:r w:rsidRPr="007B72C1">
        <w:br/>
      </w:r>
      <w:r w:rsidR="000A1189">
        <w:t xml:space="preserve">I hope that all goes with you and the team. </w:t>
      </w:r>
      <w:r w:rsidRPr="007B72C1">
        <w:t xml:space="preserve">I am drawn to the </w:t>
      </w:r>
      <w:r w:rsidR="002126CC">
        <w:t>Quantitative</w:t>
      </w:r>
      <w:r w:rsidR="00EB213E">
        <w:t xml:space="preserve"> </w:t>
      </w:r>
      <w:r w:rsidR="002126CC">
        <w:t>Research Analyst</w:t>
      </w:r>
      <w:r w:rsidRPr="007B72C1">
        <w:t xml:space="preserve"> position and </w:t>
      </w:r>
      <w:sdt>
        <w:sdtPr>
          <w:alias w:val="Company"/>
          <w:tag w:val="Company"/>
          <w:id w:val="1073319937"/>
          <w:placeholder>
            <w:docPart w:val="2D3DD703D051CA49BB4F030A6FC40167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A805A4">
            <w:t>Point 72</w:t>
          </w:r>
        </w:sdtContent>
      </w:sdt>
      <w:r w:rsidRPr="007B72C1">
        <w:t xml:space="preserve"> for my interest in the cross of technology and finance. </w:t>
      </w:r>
    </w:p>
    <w:p w14:paraId="6A5F516F" w14:textId="2E96EDB5" w:rsidR="006343EC" w:rsidRDefault="008C5737" w:rsidP="006343EC">
      <w:pPr>
        <w:pStyle w:val="Signature"/>
      </w:pPr>
      <w:r>
        <w:t xml:space="preserve">My determination </w:t>
      </w:r>
      <w:r w:rsidR="00D30744">
        <w:t>to</w:t>
      </w:r>
      <w:r>
        <w:t xml:space="preserve"> </w:t>
      </w:r>
      <w:r w:rsidR="00D30744">
        <w:t>pursuing</w:t>
      </w:r>
      <w:r>
        <w:t xml:space="preserve"> quantitative roles as my career specifically in </w:t>
      </w:r>
      <w:r w:rsidR="00D30744">
        <w:t xml:space="preserve">the </w:t>
      </w:r>
      <w:r>
        <w:t xml:space="preserve">financial industry comes from an internship when I was </w:t>
      </w:r>
      <w:r w:rsidR="002B7C55">
        <w:t>at</w:t>
      </w:r>
      <w:r>
        <w:t xml:space="preserve"> NYU, as a data scientist in King Street Capital Management (hedge fund). In King Street, I </w:t>
      </w:r>
      <w:r w:rsidR="006343EC">
        <w:rPr>
          <w:rFonts w:hint="eastAsia"/>
          <w:lang w:eastAsia="zh-CN"/>
        </w:rPr>
        <w:t>finished</w:t>
      </w:r>
      <w:r w:rsidR="006343EC">
        <w:rPr>
          <w:lang w:eastAsia="zh-CN"/>
        </w:rPr>
        <w:t xml:space="preserve"> </w:t>
      </w:r>
      <w:r>
        <w:t xml:space="preserve">a machine learning model to predict </w:t>
      </w:r>
      <w:r w:rsidR="00CF5D8B">
        <w:t xml:space="preserve">the </w:t>
      </w:r>
      <w:r>
        <w:t>KPIs of companies</w:t>
      </w:r>
      <w:r w:rsidR="00F510B9">
        <w:t>,</w:t>
      </w:r>
      <w:r>
        <w:t xml:space="preserve"> and a neural network to predict </w:t>
      </w:r>
      <w:r w:rsidR="002B7C55">
        <w:t xml:space="preserve">the </w:t>
      </w:r>
      <w:r>
        <w:t xml:space="preserve">future performance of companies based on corporate fillings. During collaborating with the trading desk and the research team, I was motivated by their passion and </w:t>
      </w:r>
      <w:r>
        <w:rPr>
          <w:lang w:eastAsia="zh-CN"/>
        </w:rPr>
        <w:t xml:space="preserve">inspired by their concentration and diligence. Challenge </w:t>
      </w:r>
      <w:r w:rsidR="006343EC">
        <w:rPr>
          <w:lang w:eastAsia="zh-CN"/>
        </w:rPr>
        <w:t xml:space="preserve">financial </w:t>
      </w:r>
      <w:r>
        <w:rPr>
          <w:lang w:eastAsia="zh-CN"/>
        </w:rPr>
        <w:t xml:space="preserve">problems sparked </w:t>
      </w:r>
      <w:r w:rsidR="006343EC">
        <w:rPr>
          <w:lang w:eastAsia="zh-CN"/>
        </w:rPr>
        <w:t>my</w:t>
      </w:r>
      <w:r w:rsidR="007B72C1" w:rsidRPr="007B72C1">
        <w:t xml:space="preserve"> natural curiosity to “why things move </w:t>
      </w:r>
      <w:r w:rsidR="00886141">
        <w:t>as</w:t>
      </w:r>
      <w:r w:rsidR="007B72C1" w:rsidRPr="007B72C1">
        <w:t xml:space="preserve"> they do”</w:t>
      </w:r>
      <w:r w:rsidR="006343EC">
        <w:t xml:space="preserve">. That is </w:t>
      </w:r>
      <w:r w:rsidR="0084166C">
        <w:t xml:space="preserve">always </w:t>
      </w:r>
      <w:r w:rsidR="006343EC">
        <w:t xml:space="preserve">the very reason that </w:t>
      </w:r>
      <w:r w:rsidR="007B72C1" w:rsidRPr="007B72C1">
        <w:t xml:space="preserve">spurs me to figure out the connections between </w:t>
      </w:r>
      <w:r w:rsidR="00B0670F">
        <w:t xml:space="preserve">market </w:t>
      </w:r>
      <w:r w:rsidR="007B72C1" w:rsidRPr="007B72C1">
        <w:t>factors by quantitative methods. Working with smart, curious people in a</w:t>
      </w:r>
      <w:r w:rsidR="00194178">
        <w:t>n</w:t>
      </w:r>
      <w:r w:rsidR="007B72C1" w:rsidRPr="007B72C1">
        <w:t xml:space="preserve"> </w:t>
      </w:r>
      <w:r w:rsidR="00194178">
        <w:t>energetic and innovative</w:t>
      </w:r>
      <w:r w:rsidR="007B72C1" w:rsidRPr="007B72C1">
        <w:t xml:space="preserve"> environment </w:t>
      </w:r>
      <w:r w:rsidR="00796CFD">
        <w:t xml:space="preserve">in </w:t>
      </w:r>
      <w:sdt>
        <w:sdtPr>
          <w:alias w:val="Company"/>
          <w:tag w:val="Company"/>
          <w:id w:val="1749144035"/>
          <w:placeholder>
            <w:docPart w:val="8F55C8A9C11D1449829202A7E8719A18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A805A4">
            <w:t>Point 72</w:t>
          </w:r>
        </w:sdtContent>
      </w:sdt>
      <w:r w:rsidR="00796CFD" w:rsidRPr="007B72C1">
        <w:t xml:space="preserve"> </w:t>
      </w:r>
      <w:r w:rsidR="007B72C1" w:rsidRPr="007B72C1">
        <w:t xml:space="preserve">is what I wish for. </w:t>
      </w:r>
    </w:p>
    <w:p w14:paraId="6EFBB192" w14:textId="65C40FF9" w:rsidR="00871EB1" w:rsidRDefault="00871EB1" w:rsidP="006343EC">
      <w:pPr>
        <w:pStyle w:val="Signature"/>
        <w:rPr>
          <w:lang w:eastAsia="zh-CN"/>
        </w:rPr>
      </w:pPr>
      <w:r w:rsidRPr="00A8281F">
        <w:t>I am most proficient in Python and can</w:t>
      </w:r>
      <w:r>
        <w:t xml:space="preserve"> program </w:t>
      </w:r>
      <w:r w:rsidRPr="00A8281F">
        <w:t>in Java and C++ as well. With my Master’s-level education background in Machine Learning and Financial Mathematics, I have a good understanding of probability, statistics, and optimization.</w:t>
      </w:r>
      <w:r>
        <w:t xml:space="preserve"> </w:t>
      </w:r>
    </w:p>
    <w:p w14:paraId="3FD06BD1" w14:textId="34824A08" w:rsidR="008010B3" w:rsidRDefault="0032372B" w:rsidP="00085F50">
      <w:pPr>
        <w:pStyle w:val="Signature"/>
      </w:pPr>
      <w:r w:rsidRPr="0032372B">
        <w:t>Currently, I work in Swiss Re(insurance) as a Data Scientist. In daily work, I focus on machine learning development</w:t>
      </w:r>
      <w:r>
        <w:t xml:space="preserve">, </w:t>
      </w:r>
      <w:r w:rsidRPr="0032372B">
        <w:t>database management</w:t>
      </w:r>
      <w:r>
        <w:t>, and computing clusters configuration</w:t>
      </w:r>
      <w:r w:rsidRPr="0032372B">
        <w:t xml:space="preserve">. </w:t>
      </w:r>
      <w:r>
        <w:t xml:space="preserve">In the past a few months, I finished a model that predicts wildfire risk in North America and a model that automatically estimates losses after catastrophes. </w:t>
      </w:r>
      <w:r w:rsidR="008010B3">
        <w:t>The fire risk model</w:t>
      </w:r>
      <w:r>
        <w:t xml:space="preserve"> benefit</w:t>
      </w:r>
      <w:r w:rsidR="008010B3">
        <w:t>s</w:t>
      </w:r>
      <w:r>
        <w:t xml:space="preserve"> the operation by offer</w:t>
      </w:r>
      <w:r w:rsidR="00A8281F">
        <w:t>ing</w:t>
      </w:r>
      <w:r>
        <w:t xml:space="preserve"> fair price</w:t>
      </w:r>
      <w:r w:rsidR="008F415B">
        <w:t>s</w:t>
      </w:r>
      <w:r>
        <w:t xml:space="preserve"> to clients with different risk level</w:t>
      </w:r>
      <w:r w:rsidR="001C5B4D">
        <w:t>s</w:t>
      </w:r>
      <w:r w:rsidR="00936A65">
        <w:rPr>
          <w:lang w:eastAsia="zh-CN"/>
        </w:rPr>
        <w:t>,</w:t>
      </w:r>
      <w:r>
        <w:t xml:space="preserve"> and the </w:t>
      </w:r>
      <w:r w:rsidR="008010B3">
        <w:t>loss estimation model optimize</w:t>
      </w:r>
      <w:r w:rsidR="006343EC">
        <w:t>s</w:t>
      </w:r>
      <w:r w:rsidR="008010B3">
        <w:t xml:space="preserve"> the </w:t>
      </w:r>
      <w:r w:rsidR="00A8281F">
        <w:t xml:space="preserve">position by </w:t>
      </w:r>
      <w:r w:rsidR="005E6A11">
        <w:t xml:space="preserve">reporting </w:t>
      </w:r>
      <w:r w:rsidR="00A8281F">
        <w:t>the loss of a severe catastrophe right after it happens</w:t>
      </w:r>
      <w:r w:rsidR="008010B3">
        <w:t xml:space="preserve"> without employees </w:t>
      </w:r>
      <w:r w:rsidR="008010B3">
        <w:rPr>
          <w:lang w:eastAsia="zh-CN"/>
        </w:rPr>
        <w:t>physically being there</w:t>
      </w:r>
      <w:r w:rsidR="00A8281F">
        <w:rPr>
          <w:rFonts w:hint="eastAsia"/>
          <w:lang w:eastAsia="zh-CN"/>
        </w:rPr>
        <w:t>.</w:t>
      </w:r>
      <w:r w:rsidR="006343EC">
        <w:t xml:space="preserve"> </w:t>
      </w:r>
      <w:r w:rsidRPr="0032372B">
        <w:t xml:space="preserve">I learned not only the analytical skills but also deploying them </w:t>
      </w:r>
      <w:r w:rsidR="00936A65">
        <w:t>with real-world business impact</w:t>
      </w:r>
      <w:r w:rsidR="006343EC">
        <w:t xml:space="preserve"> from</w:t>
      </w:r>
      <w:r w:rsidR="006343EC" w:rsidRPr="0032372B">
        <w:t xml:space="preserve"> collaborating with the internal business team and supporting external client</w:t>
      </w:r>
      <w:r w:rsidR="001C5B4D">
        <w:t>s</w:t>
      </w:r>
      <w:r w:rsidR="006343EC">
        <w:t>.</w:t>
      </w:r>
    </w:p>
    <w:p w14:paraId="10A7AF0A" w14:textId="02FFC60C" w:rsidR="0073077C" w:rsidRDefault="001D2EEE" w:rsidP="003819AF">
      <w:pPr>
        <w:pStyle w:val="Signature"/>
      </w:pPr>
      <w:r>
        <w:t>I hope that you would consider my resume favorably and</w:t>
      </w:r>
      <w:r w:rsidR="007B72C1" w:rsidRPr="007B72C1">
        <w:t xml:space="preserve"> look forward to hearing back from you to further discuss</w:t>
      </w:r>
      <w:r>
        <w:t xml:space="preserve"> my background </w:t>
      </w:r>
      <w:r w:rsidR="007B72C1" w:rsidRPr="007B72C1">
        <w:t>and employment opportunities.</w:t>
      </w:r>
      <w:r w:rsidR="007B72C1" w:rsidRPr="007B72C1">
        <w:br/>
      </w:r>
      <w:bookmarkStart w:id="0" w:name="_GoBack"/>
      <w:bookmarkEnd w:id="0"/>
      <w:r w:rsidR="007B72C1" w:rsidRPr="007B72C1">
        <w:br/>
        <w:t>Sincerely,</w:t>
      </w:r>
      <w:r w:rsidR="007B72C1" w:rsidRPr="007B72C1">
        <w:br/>
        <w:t>Eric Zeng</w:t>
      </w:r>
    </w:p>
    <w:sectPr w:rsidR="0073077C">
      <w:headerReference w:type="default" r:id="rId12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8DDB3" w14:textId="77777777" w:rsidR="0060149B" w:rsidRDefault="0060149B">
      <w:r>
        <w:separator/>
      </w:r>
    </w:p>
  </w:endnote>
  <w:endnote w:type="continuationSeparator" w:id="0">
    <w:p w14:paraId="6BF0F2F0" w14:textId="77777777" w:rsidR="0060149B" w:rsidRDefault="00601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2953B" w14:textId="77777777" w:rsidR="0060149B" w:rsidRDefault="0060149B">
      <w:r>
        <w:separator/>
      </w:r>
    </w:p>
  </w:footnote>
  <w:footnote w:type="continuationSeparator" w:id="0">
    <w:p w14:paraId="3A8BA067" w14:textId="77777777" w:rsidR="0060149B" w:rsidRDefault="00601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Name"/>
      <w:tag w:val="Name"/>
      <w:id w:val="-249427150"/>
      <w:placeholder>
        <w:docPart w:val="76E5A2DA7FF24642A0666F96A40B1151"/>
      </w:placeholder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51F9CBDB" w14:textId="77777777" w:rsidR="0073077C" w:rsidRDefault="00CF78DF" w:rsidP="0073077C">
        <w:pPr>
          <w:pStyle w:val="Header"/>
        </w:pPr>
        <w:r>
          <w:t>Recipient Name</w:t>
        </w:r>
      </w:p>
    </w:sdtContent>
  </w:sdt>
  <w:sdt>
    <w:sdtPr>
      <w:alias w:val="Date"/>
      <w:tag w:val="Date"/>
      <w:id w:val="848142"/>
      <w:placeholder>
        <w:docPart w:val="DCE1A632221552458D3AAD3E17D6E177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770E69F2" w14:textId="2A998E64" w:rsidR="0073077C" w:rsidRDefault="00194178" w:rsidP="0073077C">
        <w:pPr>
          <w:pStyle w:val="Header"/>
        </w:pPr>
        <w:r>
          <w:t>01/18/2020</w:t>
        </w:r>
      </w:p>
    </w:sdtContent>
  </w:sdt>
  <w:p w14:paraId="7F035D80" w14:textId="77777777" w:rsidR="00556ED3" w:rsidRDefault="00D5045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F78DF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AF"/>
    <w:rsid w:val="00010385"/>
    <w:rsid w:val="000713C0"/>
    <w:rsid w:val="00074969"/>
    <w:rsid w:val="00085F50"/>
    <w:rsid w:val="000A1189"/>
    <w:rsid w:val="000B1582"/>
    <w:rsid w:val="000B5EC3"/>
    <w:rsid w:val="000F4D1C"/>
    <w:rsid w:val="00121E60"/>
    <w:rsid w:val="00194178"/>
    <w:rsid w:val="001A4DD2"/>
    <w:rsid w:val="001C5B4D"/>
    <w:rsid w:val="001D2EEE"/>
    <w:rsid w:val="002126CC"/>
    <w:rsid w:val="002256EA"/>
    <w:rsid w:val="002845B6"/>
    <w:rsid w:val="002B7C55"/>
    <w:rsid w:val="0032372B"/>
    <w:rsid w:val="00342557"/>
    <w:rsid w:val="00352FCC"/>
    <w:rsid w:val="003819AF"/>
    <w:rsid w:val="003D25BA"/>
    <w:rsid w:val="003D4B68"/>
    <w:rsid w:val="004844AC"/>
    <w:rsid w:val="004855DB"/>
    <w:rsid w:val="004A080F"/>
    <w:rsid w:val="00517607"/>
    <w:rsid w:val="00556ED3"/>
    <w:rsid w:val="005E6A11"/>
    <w:rsid w:val="005F21F1"/>
    <w:rsid w:val="0060149B"/>
    <w:rsid w:val="006343EC"/>
    <w:rsid w:val="006506D6"/>
    <w:rsid w:val="00651E27"/>
    <w:rsid w:val="00672281"/>
    <w:rsid w:val="006C5015"/>
    <w:rsid w:val="007014B7"/>
    <w:rsid w:val="00702829"/>
    <w:rsid w:val="0073077C"/>
    <w:rsid w:val="007449D0"/>
    <w:rsid w:val="007456B7"/>
    <w:rsid w:val="00796CFD"/>
    <w:rsid w:val="007A7C74"/>
    <w:rsid w:val="007B72C1"/>
    <w:rsid w:val="008010B3"/>
    <w:rsid w:val="00805C12"/>
    <w:rsid w:val="0084166C"/>
    <w:rsid w:val="0085425B"/>
    <w:rsid w:val="00864D1D"/>
    <w:rsid w:val="00871EB1"/>
    <w:rsid w:val="00873D97"/>
    <w:rsid w:val="00886141"/>
    <w:rsid w:val="008A218B"/>
    <w:rsid w:val="008C5737"/>
    <w:rsid w:val="008E1A2C"/>
    <w:rsid w:val="008F415B"/>
    <w:rsid w:val="00922BC9"/>
    <w:rsid w:val="00936A65"/>
    <w:rsid w:val="00971BA0"/>
    <w:rsid w:val="0098216B"/>
    <w:rsid w:val="0098495D"/>
    <w:rsid w:val="009A78CF"/>
    <w:rsid w:val="009B5B37"/>
    <w:rsid w:val="009C3E8F"/>
    <w:rsid w:val="009D598C"/>
    <w:rsid w:val="00A020A5"/>
    <w:rsid w:val="00A27500"/>
    <w:rsid w:val="00A805A4"/>
    <w:rsid w:val="00A8281F"/>
    <w:rsid w:val="00AC6BEE"/>
    <w:rsid w:val="00AD115F"/>
    <w:rsid w:val="00B0670F"/>
    <w:rsid w:val="00C112C5"/>
    <w:rsid w:val="00C15987"/>
    <w:rsid w:val="00C3466E"/>
    <w:rsid w:val="00C6076E"/>
    <w:rsid w:val="00C70761"/>
    <w:rsid w:val="00CF5D8B"/>
    <w:rsid w:val="00CF78DF"/>
    <w:rsid w:val="00D263AF"/>
    <w:rsid w:val="00D30744"/>
    <w:rsid w:val="00D5045F"/>
    <w:rsid w:val="00D70477"/>
    <w:rsid w:val="00DB60E7"/>
    <w:rsid w:val="00E113A1"/>
    <w:rsid w:val="00E37978"/>
    <w:rsid w:val="00E42485"/>
    <w:rsid w:val="00E76988"/>
    <w:rsid w:val="00EB213E"/>
    <w:rsid w:val="00F0227F"/>
    <w:rsid w:val="00F510B9"/>
    <w:rsid w:val="00F5358B"/>
    <w:rsid w:val="00F813EA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C35E4"/>
  <w15:docId w15:val="{F68F3E99-3F74-AD4A-9EE3-4AD53841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60E7"/>
  </w:style>
  <w:style w:type="paragraph" w:styleId="Heading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semiHidden/>
    <w:unhideWhenUsed/>
    <w:pPr>
      <w:spacing w:after="200"/>
    </w:pPr>
  </w:style>
  <w:style w:type="paragraph" w:customStyle="1" w:styleId="Address">
    <w:name w:val="Address"/>
    <w:basedOn w:val="Normal"/>
    <w:uiPriority w:val="1"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paragraph" w:styleId="Closing">
    <w:name w:val="Closing"/>
    <w:basedOn w:val="Normal"/>
    <w:next w:val="Signature"/>
    <w:link w:val="ClosingChar"/>
    <w:uiPriority w:val="4"/>
    <w:qFormat/>
    <w:pPr>
      <w:spacing w:before="400" w:after="1000"/>
    </w:pPr>
  </w:style>
  <w:style w:type="paragraph" w:styleId="Signature">
    <w:name w:val="Signature"/>
    <w:basedOn w:val="Normal"/>
    <w:link w:val="SignatureChar"/>
    <w:uiPriority w:val="4"/>
    <w:qFormat/>
  </w:style>
  <w:style w:type="paragraph" w:styleId="Header">
    <w:name w:val="header"/>
    <w:basedOn w:val="Normal"/>
    <w:link w:val="HeaderChar"/>
    <w:uiPriority w:val="99"/>
    <w:unhideWhenUsed/>
    <w:pPr>
      <w:contextualSpacing/>
    </w:pPr>
  </w:style>
  <w:style w:type="character" w:customStyle="1" w:styleId="BodyChar">
    <w:name w:val="Body Char"/>
    <w:basedOn w:val="DefaultParagraphFont"/>
    <w:link w:val="Body"/>
    <w:semiHidden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25B"/>
  </w:style>
  <w:style w:type="character" w:customStyle="1" w:styleId="SalutationChar">
    <w:name w:val="Salutation Char"/>
    <w:basedOn w:val="DefaultParagraphFont"/>
    <w:link w:val="Salutation"/>
    <w:uiPriority w:val="3"/>
    <w:rsid w:val="0085425B"/>
  </w:style>
  <w:style w:type="paragraph" w:styleId="Date">
    <w:name w:val="Date"/>
    <w:basedOn w:val="Normal"/>
    <w:next w:val="Address"/>
    <w:link w:val="DateChar"/>
    <w:uiPriority w:val="2"/>
    <w:qFormat/>
    <w:rsid w:val="009B5B37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9B5B37"/>
  </w:style>
  <w:style w:type="character" w:customStyle="1" w:styleId="ClosingChar">
    <w:name w:val="Closing Char"/>
    <w:basedOn w:val="DefaultParagraphFont"/>
    <w:link w:val="Closing"/>
    <w:uiPriority w:val="4"/>
    <w:rsid w:val="008E1A2C"/>
  </w:style>
  <w:style w:type="character" w:customStyle="1" w:styleId="SignatureChar">
    <w:name w:val="Signature Char"/>
    <w:basedOn w:val="DefaultParagraphFont"/>
    <w:link w:val="Signature"/>
    <w:uiPriority w:val="4"/>
    <w:rsid w:val="00854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4255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57"/>
  </w:style>
  <w:style w:type="character" w:styleId="Hyperlink">
    <w:name w:val="Hyperlink"/>
    <w:basedOn w:val="DefaultParagraphFont"/>
    <w:unhideWhenUsed/>
    <w:rsid w:val="003819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9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263A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7449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449D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7449D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44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44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z866@nyu.ed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ericzengsearchll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tseng/Documents/Personal%20Documents/Fall%202019%20Application/Template/TF163928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A86F0D61CBA4468EF3676990C81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925C1-EA08-824D-86D9-2EDCBC379B02}"/>
      </w:docPartPr>
      <w:docPartBody>
        <w:p w:rsidR="00547677" w:rsidRDefault="00E422AA">
          <w:pPr>
            <w:pStyle w:val="92A86F0D61CBA4468EF3676990C81814"/>
          </w:pPr>
          <w:r>
            <w:t>Your Name</w:t>
          </w:r>
        </w:p>
      </w:docPartBody>
    </w:docPart>
    <w:docPart>
      <w:docPartPr>
        <w:name w:val="285EBD317DE2474397E47F7388A43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5F049-354F-2D43-A164-6EC7BBD89A43}"/>
      </w:docPartPr>
      <w:docPartBody>
        <w:p w:rsidR="00547677" w:rsidRDefault="00E422AA">
          <w:pPr>
            <w:pStyle w:val="285EBD317DE2474397E47F7388A43585"/>
          </w:pPr>
          <w:r>
            <w:t>Date</w:t>
          </w:r>
        </w:p>
      </w:docPartBody>
    </w:docPart>
    <w:docPart>
      <w:docPartPr>
        <w:name w:val="76E5A2DA7FF24642A0666F96A40B1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5E71-52A8-BA48-BE3C-85B7475C8325}"/>
      </w:docPartPr>
      <w:docPartBody>
        <w:p w:rsidR="00547677" w:rsidRDefault="0031535F" w:rsidP="0031535F">
          <w:pPr>
            <w:pStyle w:val="76E5A2DA7FF24642A0666F96A40B1151"/>
          </w:pPr>
          <w:r w:rsidRPr="00951A28">
            <w:t>Company Name</w:t>
          </w:r>
        </w:p>
      </w:docPartBody>
    </w:docPart>
    <w:docPart>
      <w:docPartPr>
        <w:name w:val="DCE1A632221552458D3AAD3E17D6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C15DD-30BD-4B4F-A92E-4AD479D7F42A}"/>
      </w:docPartPr>
      <w:docPartBody>
        <w:p w:rsidR="00547677" w:rsidRDefault="0031535F" w:rsidP="0031535F">
          <w:pPr>
            <w:pStyle w:val="DCE1A632221552458D3AAD3E17D6E177"/>
          </w:pPr>
          <w:r w:rsidRPr="00951A28">
            <w:t>Company Name</w:t>
          </w:r>
        </w:p>
      </w:docPartBody>
    </w:docPart>
    <w:docPart>
      <w:docPartPr>
        <w:name w:val="724B8D9986CAFB46AD959F82E8916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D8A47-BEDD-3B49-9E52-3CADD5DEA0C0}"/>
      </w:docPartPr>
      <w:docPartBody>
        <w:p w:rsidR="00547677" w:rsidRDefault="0031535F" w:rsidP="0031535F">
          <w:pPr>
            <w:pStyle w:val="724B8D9986CAFB46AD959F82E89162D1"/>
          </w:pPr>
          <w:r w:rsidRPr="00951A28">
            <w:t>Company Name</w:t>
          </w:r>
        </w:p>
      </w:docPartBody>
    </w:docPart>
    <w:docPart>
      <w:docPartPr>
        <w:name w:val="2D3DD703D051CA49BB4F030A6FC40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89FBC-F707-784B-8D87-16CBED9E6922}"/>
      </w:docPartPr>
      <w:docPartBody>
        <w:p w:rsidR="00D50789" w:rsidRDefault="00920024" w:rsidP="00920024">
          <w:pPr>
            <w:pStyle w:val="2D3DD703D051CA49BB4F030A6FC40167"/>
          </w:pPr>
          <w:r w:rsidRPr="00951A28">
            <w:t>Company Name</w:t>
          </w:r>
        </w:p>
      </w:docPartBody>
    </w:docPart>
    <w:docPart>
      <w:docPartPr>
        <w:name w:val="8F55C8A9C11D1449829202A7E8719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A11EA-0FC1-5F48-BEF6-966528EAF192}"/>
      </w:docPartPr>
      <w:docPartBody>
        <w:p w:rsidR="00F468B3" w:rsidRDefault="00C624FB" w:rsidP="00C624FB">
          <w:pPr>
            <w:pStyle w:val="8F55C8A9C11D1449829202A7E8719A18"/>
          </w:pPr>
          <w:r w:rsidRPr="00951A28"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F"/>
    <w:rsid w:val="002101D6"/>
    <w:rsid w:val="002B5E8E"/>
    <w:rsid w:val="0031535F"/>
    <w:rsid w:val="00361A14"/>
    <w:rsid w:val="003664FB"/>
    <w:rsid w:val="00547677"/>
    <w:rsid w:val="00655A4E"/>
    <w:rsid w:val="008904EA"/>
    <w:rsid w:val="00920024"/>
    <w:rsid w:val="00921A0B"/>
    <w:rsid w:val="00A46E95"/>
    <w:rsid w:val="00B529D8"/>
    <w:rsid w:val="00B67374"/>
    <w:rsid w:val="00B678C0"/>
    <w:rsid w:val="00C624FB"/>
    <w:rsid w:val="00CE432A"/>
    <w:rsid w:val="00D50789"/>
    <w:rsid w:val="00D77024"/>
    <w:rsid w:val="00D930C4"/>
    <w:rsid w:val="00DE0996"/>
    <w:rsid w:val="00E422AA"/>
    <w:rsid w:val="00ED2AD9"/>
    <w:rsid w:val="00F468B3"/>
    <w:rsid w:val="00F5580F"/>
    <w:rsid w:val="00FD6E41"/>
    <w:rsid w:val="00FE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86F0D61CBA4468EF3676990C81814">
    <w:name w:val="92A86F0D61CBA4468EF3676990C81814"/>
  </w:style>
  <w:style w:type="paragraph" w:customStyle="1" w:styleId="6EF4CB3854F68248B46EF14578461EF6">
    <w:name w:val="6EF4CB3854F68248B46EF14578461EF6"/>
  </w:style>
  <w:style w:type="paragraph" w:customStyle="1" w:styleId="C621A7760BF72547867A3B08BCBB9758">
    <w:name w:val="C621A7760BF72547867A3B08BCBB9758"/>
  </w:style>
  <w:style w:type="paragraph" w:customStyle="1" w:styleId="748840E837AA4F4F956A04B512274A51">
    <w:name w:val="748840E837AA4F4F956A04B512274A51"/>
  </w:style>
  <w:style w:type="paragraph" w:customStyle="1" w:styleId="285EBD317DE2474397E47F7388A43585">
    <w:name w:val="285EBD317DE2474397E47F7388A43585"/>
  </w:style>
  <w:style w:type="paragraph" w:customStyle="1" w:styleId="BF1DDDD1B8494B4080931B22160C99E9">
    <w:name w:val="BF1DDDD1B8494B4080931B22160C99E9"/>
  </w:style>
  <w:style w:type="paragraph" w:customStyle="1" w:styleId="E2BADEB95B812D4F9E1C2E411D20E484">
    <w:name w:val="E2BADEB95B812D4F9E1C2E411D20E484"/>
  </w:style>
  <w:style w:type="paragraph" w:customStyle="1" w:styleId="8A43F85709B9084A8CA0AC9C46667BE1">
    <w:name w:val="8A43F85709B9084A8CA0AC9C46667BE1"/>
  </w:style>
  <w:style w:type="paragraph" w:customStyle="1" w:styleId="C5094E7A83FF4344A488922575AE2B09">
    <w:name w:val="C5094E7A83FF4344A488922575AE2B09"/>
  </w:style>
  <w:style w:type="paragraph" w:customStyle="1" w:styleId="8EA056D2FC036246A16FB2A257EA6E2F">
    <w:name w:val="8EA056D2FC036246A16FB2A257EA6E2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701430E4561A4AB48821D36E39948A">
    <w:name w:val="F5701430E4561A4AB48821D36E39948A"/>
  </w:style>
  <w:style w:type="paragraph" w:customStyle="1" w:styleId="EC49FB05846B7A468184D27629C32A27">
    <w:name w:val="EC49FB05846B7A468184D27629C32A27"/>
  </w:style>
  <w:style w:type="paragraph" w:customStyle="1" w:styleId="31F1CF206504844CA5BA77A271A10F34">
    <w:name w:val="31F1CF206504844CA5BA77A271A10F34"/>
  </w:style>
  <w:style w:type="paragraph" w:customStyle="1" w:styleId="6256D270FA8BBC45B98B0F90A77B536C">
    <w:name w:val="6256D270FA8BBC45B98B0F90A77B536C"/>
  </w:style>
  <w:style w:type="paragraph" w:customStyle="1" w:styleId="9C62BDA10A79D243AE506AC57101AF25">
    <w:name w:val="9C62BDA10A79D243AE506AC57101AF25"/>
  </w:style>
  <w:style w:type="paragraph" w:customStyle="1" w:styleId="09B08E6CDBBB694BB3C31B2D6660CE8C">
    <w:name w:val="09B08E6CDBBB694BB3C31B2D6660CE8C"/>
  </w:style>
  <w:style w:type="paragraph" w:customStyle="1" w:styleId="3A6986BDCBAF05458F19D88E868D9AED">
    <w:name w:val="3A6986BDCBAF05458F19D88E868D9AED"/>
  </w:style>
  <w:style w:type="paragraph" w:customStyle="1" w:styleId="346775743696564D9399998B5423DD46">
    <w:name w:val="346775743696564D9399998B5423DD46"/>
  </w:style>
  <w:style w:type="paragraph" w:customStyle="1" w:styleId="F943D55724CCDC4F8442B1B370D31718">
    <w:name w:val="F943D55724CCDC4F8442B1B370D31718"/>
  </w:style>
  <w:style w:type="paragraph" w:customStyle="1" w:styleId="756E9C0EF5D55D409DCC0216C7984F9B">
    <w:name w:val="756E9C0EF5D55D409DCC0216C7984F9B"/>
  </w:style>
  <w:style w:type="paragraph" w:customStyle="1" w:styleId="76E5A2DA7FF24642A0666F96A40B1151">
    <w:name w:val="76E5A2DA7FF24642A0666F96A40B1151"/>
    <w:rsid w:val="0031535F"/>
  </w:style>
  <w:style w:type="paragraph" w:customStyle="1" w:styleId="DCE1A632221552458D3AAD3E17D6E177">
    <w:name w:val="DCE1A632221552458D3AAD3E17D6E177"/>
    <w:rsid w:val="0031535F"/>
  </w:style>
  <w:style w:type="paragraph" w:customStyle="1" w:styleId="B37E3C2E20B1CF409398CEAEF5252C89">
    <w:name w:val="B37E3C2E20B1CF409398CEAEF5252C89"/>
    <w:rsid w:val="0031535F"/>
  </w:style>
  <w:style w:type="paragraph" w:customStyle="1" w:styleId="724B8D9986CAFB46AD959F82E89162D1">
    <w:name w:val="724B8D9986CAFB46AD959F82E89162D1"/>
    <w:rsid w:val="0031535F"/>
  </w:style>
  <w:style w:type="paragraph" w:customStyle="1" w:styleId="729D92C9F2B0A746B83E3E3C8C52E65D">
    <w:name w:val="729D92C9F2B0A746B83E3E3C8C52E65D"/>
    <w:rsid w:val="00547677"/>
  </w:style>
  <w:style w:type="paragraph" w:customStyle="1" w:styleId="F0A4CDA1CCC6394AB43E4473CDD5161D">
    <w:name w:val="F0A4CDA1CCC6394AB43E4473CDD5161D"/>
    <w:rsid w:val="00547677"/>
  </w:style>
  <w:style w:type="paragraph" w:customStyle="1" w:styleId="0A09565DA7C16F41928E5BB989ED3E79">
    <w:name w:val="0A09565DA7C16F41928E5BB989ED3E79"/>
    <w:rsid w:val="00547677"/>
  </w:style>
  <w:style w:type="paragraph" w:customStyle="1" w:styleId="2D3DD703D051CA49BB4F030A6FC40167">
    <w:name w:val="2D3DD703D051CA49BB4F030A6FC40167"/>
    <w:rsid w:val="00920024"/>
  </w:style>
  <w:style w:type="paragraph" w:customStyle="1" w:styleId="0128DDCFACA32F47BC1CEFD4EF777D8B">
    <w:name w:val="0128DDCFACA32F47BC1CEFD4EF777D8B"/>
    <w:rsid w:val="00C624FB"/>
  </w:style>
  <w:style w:type="paragraph" w:customStyle="1" w:styleId="8F55C8A9C11D1449829202A7E8719A18">
    <w:name w:val="8F55C8A9C11D1449829202A7E8719A18"/>
    <w:rsid w:val="00C624FB"/>
  </w:style>
  <w:style w:type="paragraph" w:customStyle="1" w:styleId="0A90A4883D29DC4E958DDC06557F414D">
    <w:name w:val="0A90A4883D29DC4E958DDC06557F414D"/>
    <w:rsid w:val="002B5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Point 72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C2D11-8FCE-2B4F-A626-DF6706A0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TF16392851.dotx</Template>
  <TotalTime>248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</dc:title>
  <dc:subject>Eric Zeng</dc:subject>
  <dc:creator>Microsoft Office User</dc:creator>
  <cp:keywords/>
  <cp:lastModifiedBy>ZengBinqian</cp:lastModifiedBy>
  <cp:revision>57</cp:revision>
  <cp:lastPrinted>2004-04-02T18:06:00Z</cp:lastPrinted>
  <dcterms:created xsi:type="dcterms:W3CDTF">2019-08-21T14:14:00Z</dcterms:created>
  <dcterms:modified xsi:type="dcterms:W3CDTF">2020-01-19T04:36:00Z</dcterms:modified>
  <cp:category>01/18/2020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TC060914441033</vt:lpwstr>
  </property>
</Properties>
</file>